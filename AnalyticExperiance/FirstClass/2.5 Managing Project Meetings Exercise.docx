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9B21E" w14:textId="77777777" w:rsidR="00095FD1" w:rsidRPr="00AE1DEC" w:rsidRDefault="001F1E93" w:rsidP="00AE1D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AE1DEC">
        <w:rPr>
          <w:rFonts w:ascii="Times New Roman" w:hAnsi="Times New Roman"/>
          <w:b/>
          <w:sz w:val="28"/>
          <w:szCs w:val="28"/>
        </w:rPr>
        <w:t>PROJECT MANAGEMENT</w:t>
      </w:r>
    </w:p>
    <w:p w14:paraId="5643249B" w14:textId="77777777" w:rsidR="00095FD1" w:rsidRPr="006555B4" w:rsidRDefault="00095FD1" w:rsidP="00AE1DEC">
      <w:pPr>
        <w:tabs>
          <w:tab w:val="left" w:pos="2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55B4">
        <w:rPr>
          <w:rFonts w:ascii="Times New Roman" w:hAnsi="Times New Roman"/>
          <w:b/>
          <w:sz w:val="28"/>
          <w:szCs w:val="28"/>
        </w:rPr>
        <w:t>Class Act</w:t>
      </w:r>
      <w:r w:rsidR="006A27BA">
        <w:rPr>
          <w:rFonts w:ascii="Times New Roman" w:hAnsi="Times New Roman"/>
          <w:b/>
          <w:sz w:val="28"/>
          <w:szCs w:val="28"/>
        </w:rPr>
        <w:t>ivity: The “Launch” or “First” Meeting</w:t>
      </w:r>
      <w:r w:rsidRPr="006555B4">
        <w:rPr>
          <w:rFonts w:ascii="Times New Roman" w:hAnsi="Times New Roman"/>
          <w:b/>
          <w:sz w:val="28"/>
          <w:szCs w:val="28"/>
        </w:rPr>
        <w:t xml:space="preserve"> </w:t>
      </w:r>
    </w:p>
    <w:p w14:paraId="68E023F3" w14:textId="77777777" w:rsidR="00095FD1" w:rsidRPr="006555B4" w:rsidRDefault="00FA40D1" w:rsidP="00095FD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55B4">
        <w:rPr>
          <w:rFonts w:ascii="Times New Roman" w:hAnsi="Times New Roman"/>
          <w:b/>
          <w:sz w:val="28"/>
          <w:szCs w:val="28"/>
        </w:rPr>
        <w:t xml:space="preserve"> </w:t>
      </w:r>
    </w:p>
    <w:p w14:paraId="79D012B7" w14:textId="77777777" w:rsidR="00D97A13" w:rsidRPr="006555B4" w:rsidRDefault="001F1E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Conduct a “First M</w:t>
      </w:r>
      <w:r w:rsidR="00D302CD" w:rsidRPr="006555B4">
        <w:rPr>
          <w:rFonts w:ascii="Times New Roman" w:hAnsi="Times New Roman"/>
          <w:b/>
          <w:sz w:val="28"/>
          <w:szCs w:val="28"/>
        </w:rPr>
        <w:t xml:space="preserve">eeting” </w:t>
      </w:r>
      <w:r w:rsidR="00152376" w:rsidRPr="006555B4">
        <w:rPr>
          <w:rFonts w:ascii="Times New Roman" w:hAnsi="Times New Roman"/>
          <w:b/>
          <w:sz w:val="28"/>
          <w:szCs w:val="28"/>
        </w:rPr>
        <w:t xml:space="preserve">for a </w:t>
      </w:r>
      <w:r>
        <w:rPr>
          <w:rFonts w:ascii="Times New Roman" w:hAnsi="Times New Roman"/>
          <w:b/>
          <w:sz w:val="28"/>
          <w:szCs w:val="28"/>
        </w:rPr>
        <w:t xml:space="preserve">generic </w:t>
      </w:r>
      <w:r w:rsidR="000A3F8D" w:rsidRPr="006555B4">
        <w:rPr>
          <w:rFonts w:ascii="Times New Roman" w:hAnsi="Times New Roman"/>
          <w:b/>
          <w:sz w:val="28"/>
          <w:szCs w:val="28"/>
        </w:rPr>
        <w:t>project</w:t>
      </w:r>
      <w:r w:rsidR="00C93FF2" w:rsidRPr="006555B4">
        <w:rPr>
          <w:rFonts w:ascii="Times New Roman" w:hAnsi="Times New Roman"/>
          <w:sz w:val="28"/>
          <w:szCs w:val="28"/>
        </w:rPr>
        <w:t xml:space="preserve">: </w:t>
      </w:r>
    </w:p>
    <w:p w14:paraId="3E6AF6D5" w14:textId="77777777" w:rsidR="00C93FF2" w:rsidRPr="006555B4" w:rsidRDefault="00C93FF2" w:rsidP="00C93FF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 xml:space="preserve">Choose a Primary Facilitator to run the meeting.  </w:t>
      </w:r>
    </w:p>
    <w:p w14:paraId="288C2910" w14:textId="77777777" w:rsidR="00C93FF2" w:rsidRPr="006555B4" w:rsidRDefault="00C93FF2" w:rsidP="00C93FF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>Use the attached</w:t>
      </w:r>
      <w:r w:rsidR="00054ED4">
        <w:rPr>
          <w:rFonts w:ascii="Times New Roman" w:hAnsi="Times New Roman"/>
          <w:sz w:val="28"/>
          <w:szCs w:val="28"/>
        </w:rPr>
        <w:t xml:space="preserve"> AGENDA to </w:t>
      </w:r>
      <w:proofErr w:type="gramStart"/>
      <w:r w:rsidR="00054ED4">
        <w:rPr>
          <w:rFonts w:ascii="Times New Roman" w:hAnsi="Times New Roman"/>
          <w:sz w:val="28"/>
          <w:szCs w:val="28"/>
        </w:rPr>
        <w:t xml:space="preserve">run  </w:t>
      </w:r>
      <w:r w:rsidR="00912C84">
        <w:rPr>
          <w:rFonts w:ascii="Times New Roman" w:hAnsi="Times New Roman"/>
          <w:sz w:val="28"/>
          <w:szCs w:val="28"/>
        </w:rPr>
        <w:t>the</w:t>
      </w:r>
      <w:proofErr w:type="gramEnd"/>
      <w:r w:rsidR="00912C84">
        <w:rPr>
          <w:rFonts w:ascii="Times New Roman" w:hAnsi="Times New Roman"/>
          <w:sz w:val="28"/>
          <w:szCs w:val="28"/>
        </w:rPr>
        <w:t xml:space="preserve"> meeting</w:t>
      </w:r>
    </w:p>
    <w:p w14:paraId="241022EE" w14:textId="77777777" w:rsidR="00D302CD" w:rsidRPr="006555B4" w:rsidRDefault="00C93FF2" w:rsidP="00C93FF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 xml:space="preserve">Assign </w:t>
      </w:r>
      <w:r w:rsidR="00212395">
        <w:rPr>
          <w:rFonts w:ascii="Times New Roman" w:hAnsi="Times New Roman"/>
          <w:sz w:val="28"/>
          <w:szCs w:val="28"/>
        </w:rPr>
        <w:t xml:space="preserve">meeting management </w:t>
      </w:r>
      <w:r w:rsidRPr="006555B4">
        <w:rPr>
          <w:rFonts w:ascii="Times New Roman" w:hAnsi="Times New Roman"/>
          <w:sz w:val="28"/>
          <w:szCs w:val="28"/>
        </w:rPr>
        <w:t xml:space="preserve">roles </w:t>
      </w:r>
      <w:r w:rsidR="006A27BA">
        <w:rPr>
          <w:rFonts w:ascii="Times New Roman" w:hAnsi="Times New Roman"/>
          <w:sz w:val="28"/>
          <w:szCs w:val="28"/>
        </w:rPr>
        <w:t>in accordance with the handout</w:t>
      </w:r>
    </w:p>
    <w:p w14:paraId="1A18CF51" w14:textId="77777777" w:rsidR="00C93FF2" w:rsidRPr="006555B4" w:rsidRDefault="006A27BA" w:rsidP="00C93FF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 the “The Launch</w:t>
      </w:r>
      <w:r w:rsidR="00C93FF2" w:rsidRPr="006555B4">
        <w:rPr>
          <w:rFonts w:ascii="Times New Roman" w:hAnsi="Times New Roman"/>
          <w:sz w:val="28"/>
          <w:szCs w:val="28"/>
        </w:rPr>
        <w:t xml:space="preserve"> Meeting” document as a guide</w:t>
      </w:r>
    </w:p>
    <w:p w14:paraId="44D61B82" w14:textId="77777777" w:rsidR="000A09B5" w:rsidRPr="006555B4" w:rsidRDefault="00D97A13" w:rsidP="00C93FF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>Scribe the components of the “first meeting”</w:t>
      </w:r>
      <w:r w:rsidR="005516AF" w:rsidRPr="006555B4">
        <w:rPr>
          <w:rFonts w:ascii="Times New Roman" w:hAnsi="Times New Roman"/>
          <w:sz w:val="28"/>
          <w:szCs w:val="28"/>
        </w:rPr>
        <w:t xml:space="preserve"> on the Flip Chart</w:t>
      </w:r>
    </w:p>
    <w:p w14:paraId="64EA3632" w14:textId="77777777" w:rsidR="005516AF" w:rsidRPr="006555B4" w:rsidRDefault="005516AF" w:rsidP="00C93FF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>Understand that these components will comprise a “team charter”</w:t>
      </w:r>
    </w:p>
    <w:p w14:paraId="082E128E" w14:textId="77777777" w:rsidR="00B46EAB" w:rsidRPr="006555B4" w:rsidRDefault="006A27BA" w:rsidP="00C93FF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Minute Taker creates</w:t>
      </w:r>
      <w:r w:rsidR="00B46EAB" w:rsidRPr="006555B4">
        <w:rPr>
          <w:rFonts w:ascii="Times New Roman" w:hAnsi="Times New Roman"/>
          <w:sz w:val="28"/>
          <w:szCs w:val="28"/>
        </w:rPr>
        <w:t xml:space="preserve"> a draft </w:t>
      </w:r>
      <w:r>
        <w:rPr>
          <w:rFonts w:ascii="Times New Roman" w:hAnsi="Times New Roman"/>
          <w:sz w:val="28"/>
          <w:szCs w:val="28"/>
        </w:rPr>
        <w:t>“team charter” from your</w:t>
      </w:r>
      <w:r w:rsidR="00B46EAB" w:rsidRPr="006555B4">
        <w:rPr>
          <w:rFonts w:ascii="Times New Roman" w:hAnsi="Times New Roman"/>
          <w:sz w:val="28"/>
          <w:szCs w:val="28"/>
        </w:rPr>
        <w:t xml:space="preserve"> first meeting work</w:t>
      </w:r>
    </w:p>
    <w:p w14:paraId="6A8A84C2" w14:textId="77777777" w:rsidR="00272F2A" w:rsidRPr="006555B4" w:rsidRDefault="001E1DEE" w:rsidP="00C93FF2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>Assign a team member</w:t>
      </w:r>
      <w:r w:rsidR="00EA0300" w:rsidRPr="006555B4">
        <w:rPr>
          <w:rFonts w:ascii="Times New Roman" w:hAnsi="Times New Roman"/>
          <w:sz w:val="28"/>
          <w:szCs w:val="28"/>
        </w:rPr>
        <w:t xml:space="preserve"> to report out to the class.</w:t>
      </w:r>
      <w:r w:rsidR="00D97A13" w:rsidRPr="006555B4">
        <w:rPr>
          <w:rFonts w:ascii="Times New Roman" w:hAnsi="Times New Roman"/>
          <w:sz w:val="28"/>
          <w:szCs w:val="28"/>
        </w:rPr>
        <w:t xml:space="preserve">  </w:t>
      </w:r>
    </w:p>
    <w:p w14:paraId="5F140900" w14:textId="77777777" w:rsidR="006A27BA" w:rsidRDefault="006A27BA">
      <w:pPr>
        <w:rPr>
          <w:rFonts w:ascii="Times New Roman" w:hAnsi="Times New Roman"/>
          <w:sz w:val="28"/>
          <w:szCs w:val="28"/>
        </w:rPr>
      </w:pPr>
    </w:p>
    <w:p w14:paraId="1EAA2EE0" w14:textId="77777777" w:rsidR="00136BBF" w:rsidRPr="006555B4" w:rsidRDefault="00D97A13">
      <w:p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 xml:space="preserve">The “first meeting” should produce the following </w:t>
      </w:r>
      <w:r w:rsidR="005516AF" w:rsidRPr="006555B4">
        <w:rPr>
          <w:rFonts w:ascii="Times New Roman" w:hAnsi="Times New Roman"/>
          <w:sz w:val="28"/>
          <w:szCs w:val="28"/>
        </w:rPr>
        <w:t>as per Agenda items four through eight</w:t>
      </w:r>
      <w:r w:rsidRPr="006555B4">
        <w:rPr>
          <w:rFonts w:ascii="Times New Roman" w:hAnsi="Times New Roman"/>
          <w:sz w:val="28"/>
          <w:szCs w:val="28"/>
        </w:rPr>
        <w:t>:</w:t>
      </w:r>
    </w:p>
    <w:p w14:paraId="01D5141B" w14:textId="77777777" w:rsidR="00272F2A" w:rsidRPr="006555B4" w:rsidRDefault="00136BBF" w:rsidP="00272F2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>D</w:t>
      </w:r>
      <w:r w:rsidR="001E1DEE" w:rsidRPr="006555B4">
        <w:rPr>
          <w:rFonts w:ascii="Times New Roman" w:hAnsi="Times New Roman"/>
          <w:sz w:val="28"/>
          <w:szCs w:val="28"/>
        </w:rPr>
        <w:t xml:space="preserve">evelop a </w:t>
      </w:r>
      <w:r w:rsidR="006A27BA">
        <w:rPr>
          <w:rFonts w:ascii="Times New Roman" w:hAnsi="Times New Roman"/>
          <w:sz w:val="28"/>
          <w:szCs w:val="28"/>
        </w:rPr>
        <w:t xml:space="preserve">list of </w:t>
      </w:r>
      <w:r w:rsidRPr="006555B4">
        <w:rPr>
          <w:rFonts w:ascii="Times New Roman" w:hAnsi="Times New Roman"/>
          <w:sz w:val="28"/>
          <w:szCs w:val="28"/>
        </w:rPr>
        <w:t xml:space="preserve">team member </w:t>
      </w:r>
      <w:r w:rsidR="006A27BA">
        <w:rPr>
          <w:rFonts w:ascii="Times New Roman" w:hAnsi="Times New Roman"/>
          <w:sz w:val="28"/>
          <w:szCs w:val="28"/>
        </w:rPr>
        <w:t>commitments</w:t>
      </w:r>
    </w:p>
    <w:p w14:paraId="66710348" w14:textId="77777777" w:rsidR="00272F2A" w:rsidRPr="006555B4" w:rsidRDefault="006A27BA" w:rsidP="00272F2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Brainstorm </w:t>
      </w:r>
      <w:r w:rsidR="00136BBF" w:rsidRPr="006555B4">
        <w:rPr>
          <w:rFonts w:ascii="Times New Roman" w:hAnsi="Times New Roman"/>
          <w:sz w:val="28"/>
          <w:szCs w:val="28"/>
        </w:rPr>
        <w:t>g</w:t>
      </w:r>
      <w:r w:rsidR="00272F2A" w:rsidRPr="006555B4">
        <w:rPr>
          <w:rFonts w:ascii="Times New Roman" w:hAnsi="Times New Roman"/>
          <w:sz w:val="28"/>
          <w:szCs w:val="28"/>
        </w:rPr>
        <w:t xml:space="preserve">round </w:t>
      </w:r>
      <w:r w:rsidR="00136BBF" w:rsidRPr="006555B4">
        <w:rPr>
          <w:rFonts w:ascii="Times New Roman" w:hAnsi="Times New Roman"/>
          <w:sz w:val="28"/>
          <w:szCs w:val="28"/>
        </w:rPr>
        <w:t>r</w:t>
      </w:r>
      <w:r w:rsidR="00272F2A" w:rsidRPr="006555B4">
        <w:rPr>
          <w:rFonts w:ascii="Times New Roman" w:hAnsi="Times New Roman"/>
          <w:sz w:val="28"/>
          <w:szCs w:val="28"/>
        </w:rPr>
        <w:t>ules</w:t>
      </w:r>
      <w:r w:rsidR="00136BBF" w:rsidRPr="006555B4">
        <w:rPr>
          <w:rFonts w:ascii="Times New Roman" w:hAnsi="Times New Roman"/>
          <w:sz w:val="28"/>
          <w:szCs w:val="28"/>
        </w:rPr>
        <w:t xml:space="preserve"> for team behavior</w:t>
      </w:r>
      <w:r>
        <w:rPr>
          <w:rFonts w:ascii="Times New Roman" w:hAnsi="Times New Roman"/>
          <w:sz w:val="28"/>
          <w:szCs w:val="28"/>
        </w:rPr>
        <w:t xml:space="preserve"> during project meetings</w:t>
      </w:r>
    </w:p>
    <w:p w14:paraId="1897D932" w14:textId="77777777" w:rsidR="00272F2A" w:rsidRPr="006555B4" w:rsidRDefault="00EA0300" w:rsidP="00272F2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 xml:space="preserve">Develop </w:t>
      </w:r>
      <w:r w:rsidR="00136BBF" w:rsidRPr="006555B4">
        <w:rPr>
          <w:rFonts w:ascii="Times New Roman" w:hAnsi="Times New Roman"/>
          <w:sz w:val="28"/>
          <w:szCs w:val="28"/>
        </w:rPr>
        <w:t>m</w:t>
      </w:r>
      <w:r w:rsidR="00272F2A" w:rsidRPr="006555B4">
        <w:rPr>
          <w:rFonts w:ascii="Times New Roman" w:hAnsi="Times New Roman"/>
          <w:sz w:val="28"/>
          <w:szCs w:val="28"/>
        </w:rPr>
        <w:t xml:space="preserve">eeting </w:t>
      </w:r>
      <w:r w:rsidR="006A27BA">
        <w:rPr>
          <w:rFonts w:ascii="Times New Roman" w:hAnsi="Times New Roman"/>
          <w:sz w:val="28"/>
          <w:szCs w:val="28"/>
        </w:rPr>
        <w:t>logistics/</w:t>
      </w:r>
      <w:r w:rsidR="00136BBF" w:rsidRPr="006555B4">
        <w:rPr>
          <w:rFonts w:ascii="Times New Roman" w:hAnsi="Times New Roman"/>
          <w:sz w:val="28"/>
          <w:szCs w:val="28"/>
        </w:rPr>
        <w:t>g</w:t>
      </w:r>
      <w:r w:rsidR="00272F2A" w:rsidRPr="006555B4">
        <w:rPr>
          <w:rFonts w:ascii="Times New Roman" w:hAnsi="Times New Roman"/>
          <w:sz w:val="28"/>
          <w:szCs w:val="28"/>
        </w:rPr>
        <w:t>uidelines</w:t>
      </w:r>
      <w:r w:rsidR="006A27BA">
        <w:rPr>
          <w:rFonts w:ascii="Times New Roman" w:hAnsi="Times New Roman"/>
          <w:sz w:val="28"/>
          <w:szCs w:val="28"/>
        </w:rPr>
        <w:t xml:space="preserve"> for ongoing standards</w:t>
      </w:r>
    </w:p>
    <w:p w14:paraId="14741D32" w14:textId="77777777" w:rsidR="00272F2A" w:rsidRPr="006555B4" w:rsidRDefault="00136BBF" w:rsidP="00272F2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>Discuss</w:t>
      </w:r>
      <w:r w:rsidR="001E1DEE" w:rsidRPr="006555B4">
        <w:rPr>
          <w:rFonts w:ascii="Times New Roman" w:hAnsi="Times New Roman"/>
          <w:sz w:val="28"/>
          <w:szCs w:val="28"/>
        </w:rPr>
        <w:t xml:space="preserve"> and establish a</w:t>
      </w:r>
      <w:r w:rsidR="00C93FF2" w:rsidRPr="006555B4">
        <w:rPr>
          <w:rFonts w:ascii="Times New Roman" w:hAnsi="Times New Roman"/>
          <w:sz w:val="28"/>
          <w:szCs w:val="28"/>
        </w:rPr>
        <w:t xml:space="preserve"> “Parking Lot”</w:t>
      </w:r>
    </w:p>
    <w:p w14:paraId="4590CC53" w14:textId="77777777" w:rsidR="00272F2A" w:rsidRPr="006555B4" w:rsidRDefault="001E1DEE" w:rsidP="00272F2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6555B4">
        <w:rPr>
          <w:rFonts w:ascii="Times New Roman" w:hAnsi="Times New Roman"/>
          <w:sz w:val="28"/>
          <w:szCs w:val="28"/>
        </w:rPr>
        <w:t>Prepare an</w:t>
      </w:r>
      <w:r w:rsidR="00990AE2" w:rsidRPr="006555B4">
        <w:rPr>
          <w:rFonts w:ascii="Times New Roman" w:hAnsi="Times New Roman"/>
          <w:sz w:val="28"/>
          <w:szCs w:val="28"/>
        </w:rPr>
        <w:t xml:space="preserve"> “</w:t>
      </w:r>
      <w:r w:rsidR="00272F2A" w:rsidRPr="006555B4">
        <w:rPr>
          <w:rFonts w:ascii="Times New Roman" w:hAnsi="Times New Roman"/>
          <w:sz w:val="28"/>
          <w:szCs w:val="28"/>
        </w:rPr>
        <w:t>Issues List</w:t>
      </w:r>
      <w:r w:rsidR="00990AE2" w:rsidRPr="006555B4">
        <w:rPr>
          <w:rFonts w:ascii="Times New Roman" w:hAnsi="Times New Roman"/>
          <w:sz w:val="28"/>
          <w:szCs w:val="28"/>
        </w:rPr>
        <w:t>”</w:t>
      </w:r>
      <w:r w:rsidRPr="006555B4">
        <w:rPr>
          <w:rFonts w:ascii="Times New Roman" w:hAnsi="Times New Roman"/>
          <w:sz w:val="28"/>
          <w:szCs w:val="28"/>
        </w:rPr>
        <w:t xml:space="preserve"> form</w:t>
      </w:r>
      <w:r w:rsidR="006A27BA">
        <w:rPr>
          <w:rFonts w:ascii="Times New Roman" w:hAnsi="Times New Roman"/>
          <w:sz w:val="28"/>
          <w:szCs w:val="28"/>
        </w:rPr>
        <w:t xml:space="preserve"> to track project action items</w:t>
      </w:r>
    </w:p>
    <w:p w14:paraId="5EFB58BA" w14:textId="77777777" w:rsidR="00272F2A" w:rsidRPr="000A3F8D" w:rsidRDefault="00272F2A" w:rsidP="00272F2A">
      <w:pPr>
        <w:rPr>
          <w:rFonts w:ascii="Times New Roman" w:hAnsi="Times New Roman"/>
          <w:b/>
          <w:sz w:val="24"/>
          <w:szCs w:val="24"/>
        </w:rPr>
      </w:pPr>
    </w:p>
    <w:p w14:paraId="6B87C9D5" w14:textId="77777777" w:rsidR="008468A1" w:rsidRDefault="003661F2">
      <w:pPr>
        <w:rPr>
          <w:rFonts w:ascii="Times New Roman" w:hAnsi="Times New Roman"/>
          <w:sz w:val="24"/>
          <w:szCs w:val="24"/>
        </w:rPr>
      </w:pPr>
      <w:r w:rsidRPr="000A3F8D">
        <w:rPr>
          <w:rFonts w:ascii="Times New Roman" w:hAnsi="Times New Roman"/>
          <w:sz w:val="24"/>
          <w:szCs w:val="24"/>
        </w:rPr>
        <w:t xml:space="preserve">  </w:t>
      </w:r>
    </w:p>
    <w:p w14:paraId="5356F0A8" w14:textId="77777777" w:rsidR="008468A1" w:rsidRPr="00B05230" w:rsidRDefault="008468A1" w:rsidP="008468A1">
      <w:pPr>
        <w:pStyle w:val="Title"/>
        <w:rPr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B05230">
        <w:rPr>
          <w:sz w:val="32"/>
          <w:szCs w:val="32"/>
        </w:rPr>
        <w:lastRenderedPageBreak/>
        <w:t>AGENDA</w:t>
      </w:r>
    </w:p>
    <w:p w14:paraId="495B35AC" w14:textId="77777777" w:rsidR="008468A1" w:rsidRDefault="008468A1" w:rsidP="008468A1">
      <w:pPr>
        <w:spacing w:after="0"/>
        <w:ind w:left="-720"/>
        <w:rPr>
          <w:rFonts w:ascii="Arial" w:eastAsia="Times New Roman" w:hAnsi="Arial"/>
          <w:sz w:val="18"/>
          <w:szCs w:val="18"/>
        </w:rPr>
      </w:pPr>
    </w:p>
    <w:p w14:paraId="4B26DCC1" w14:textId="77777777" w:rsidR="008468A1" w:rsidRDefault="008468A1" w:rsidP="008468A1">
      <w:pPr>
        <w:spacing w:after="0"/>
        <w:ind w:left="-720"/>
        <w:rPr>
          <w:rFonts w:ascii="Arial" w:eastAsia="Times New Roman" w:hAnsi="Arial"/>
          <w:sz w:val="18"/>
          <w:szCs w:val="18"/>
        </w:rPr>
      </w:pPr>
    </w:p>
    <w:p w14:paraId="2CEFA6B7" w14:textId="77777777" w:rsidR="008468A1" w:rsidRPr="00E24363" w:rsidRDefault="008468A1" w:rsidP="008468A1">
      <w:pPr>
        <w:spacing w:after="0"/>
        <w:ind w:lef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Project Title</w:t>
      </w:r>
      <w:r w:rsidRPr="005A7165">
        <w:rPr>
          <w:rFonts w:ascii="Arial" w:hAnsi="Arial" w:cs="Arial"/>
          <w:b/>
          <w:sz w:val="24"/>
          <w:szCs w:val="24"/>
        </w:rPr>
        <w:t xml:space="preserve">: </w:t>
      </w:r>
      <w:r w:rsidRPr="005A71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00DB82B7" w14:textId="77777777" w:rsidR="008468A1" w:rsidRPr="00CE1A11" w:rsidRDefault="008468A1" w:rsidP="008468A1">
      <w:pPr>
        <w:spacing w:after="0"/>
        <w:jc w:val="center"/>
        <w:rPr>
          <w:rFonts w:ascii="Arial" w:hAnsi="Arial" w:cs="Arial"/>
          <w:sz w:val="16"/>
          <w:szCs w:val="16"/>
        </w:rPr>
      </w:pPr>
    </w:p>
    <w:p w14:paraId="00325DDB" w14:textId="77777777" w:rsidR="008468A1" w:rsidRPr="00B05230" w:rsidRDefault="008468A1" w:rsidP="008468A1">
      <w:pPr>
        <w:pStyle w:val="Heading1"/>
        <w:rPr>
          <w:sz w:val="24"/>
          <w:szCs w:val="24"/>
        </w:rPr>
      </w:pPr>
      <w:r w:rsidRPr="00B05230">
        <w:rPr>
          <w:b/>
          <w:sz w:val="24"/>
          <w:szCs w:val="24"/>
          <w:u w:val="single"/>
        </w:rPr>
        <w:t>Date of Meeting</w:t>
      </w:r>
      <w:r w:rsidRPr="00B0523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24363">
        <w:rPr>
          <w:b/>
          <w:sz w:val="24"/>
          <w:szCs w:val="24"/>
          <w:u w:val="single"/>
        </w:rPr>
        <w:t>Primary Facilitator</w:t>
      </w:r>
      <w:r>
        <w:rPr>
          <w:b/>
          <w:sz w:val="24"/>
          <w:szCs w:val="24"/>
        </w:rPr>
        <w:t>:</w:t>
      </w:r>
    </w:p>
    <w:p w14:paraId="274756F4" w14:textId="77777777" w:rsidR="008468A1" w:rsidRDefault="008468A1" w:rsidP="008468A1">
      <w:pPr>
        <w:spacing w:after="0"/>
        <w:rPr>
          <w:sz w:val="24"/>
          <w:szCs w:val="24"/>
        </w:rPr>
      </w:pPr>
    </w:p>
    <w:p w14:paraId="76DF9D0C" w14:textId="77777777" w:rsidR="008468A1" w:rsidRDefault="008468A1" w:rsidP="008468A1">
      <w:pPr>
        <w:pStyle w:val="Heading1"/>
        <w:rPr>
          <w:sz w:val="24"/>
        </w:rPr>
      </w:pPr>
      <w:r>
        <w:rPr>
          <w:b/>
          <w:sz w:val="24"/>
          <w:szCs w:val="24"/>
          <w:u w:val="single"/>
        </w:rPr>
        <w:t>Beginning Time</w:t>
      </w:r>
      <w:r w:rsidRPr="00FC57EE"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4363">
        <w:rPr>
          <w:b/>
          <w:sz w:val="24"/>
          <w:szCs w:val="24"/>
          <w:u w:val="single"/>
        </w:rPr>
        <w:t>Secondary Facilitator</w:t>
      </w:r>
      <w:r>
        <w:rPr>
          <w:sz w:val="24"/>
          <w:szCs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B98D7F5" w14:textId="77777777" w:rsidR="008468A1" w:rsidRDefault="008468A1" w:rsidP="008468A1">
      <w:pPr>
        <w:pStyle w:val="Heading1"/>
        <w:rPr>
          <w:sz w:val="24"/>
        </w:rPr>
      </w:pPr>
    </w:p>
    <w:p w14:paraId="31A1C2EC" w14:textId="77777777" w:rsidR="008468A1" w:rsidRPr="00B05230" w:rsidRDefault="008468A1" w:rsidP="008468A1">
      <w:pPr>
        <w:pStyle w:val="Heading1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Ending Time</w:t>
      </w:r>
      <w:r w:rsidRPr="00B05230">
        <w:rPr>
          <w:b/>
          <w:sz w:val="24"/>
          <w:szCs w:val="24"/>
        </w:rPr>
        <w:t>:</w:t>
      </w:r>
      <w:r w:rsidRPr="00B0523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4363">
        <w:rPr>
          <w:b/>
          <w:sz w:val="24"/>
          <w:szCs w:val="24"/>
          <w:u w:val="single"/>
        </w:rPr>
        <w:t>Timekeeper</w:t>
      </w:r>
      <w:r>
        <w:rPr>
          <w:sz w:val="24"/>
          <w:szCs w:val="24"/>
        </w:rPr>
        <w:t>:</w:t>
      </w:r>
    </w:p>
    <w:p w14:paraId="25BFA763" w14:textId="77777777" w:rsidR="008468A1" w:rsidRPr="00B05230" w:rsidRDefault="008468A1" w:rsidP="008468A1">
      <w:pPr>
        <w:pStyle w:val="Heading1"/>
        <w:rPr>
          <w:sz w:val="24"/>
          <w:szCs w:val="24"/>
        </w:rPr>
      </w:pPr>
    </w:p>
    <w:p w14:paraId="448537AA" w14:textId="77777777" w:rsidR="008468A1" w:rsidRPr="00B05230" w:rsidRDefault="008468A1" w:rsidP="008468A1">
      <w:pPr>
        <w:pStyle w:val="Heading1"/>
        <w:rPr>
          <w:b/>
          <w:bCs/>
          <w:sz w:val="24"/>
          <w:szCs w:val="24"/>
        </w:rPr>
      </w:pPr>
      <w:r w:rsidRPr="00B05230">
        <w:rPr>
          <w:b/>
          <w:bCs/>
          <w:sz w:val="24"/>
          <w:szCs w:val="24"/>
          <w:u w:val="single"/>
        </w:rPr>
        <w:t>Location:</w:t>
      </w:r>
      <w:r w:rsidRPr="00B05230">
        <w:rPr>
          <w:b/>
          <w:bCs/>
          <w:sz w:val="24"/>
          <w:szCs w:val="24"/>
        </w:rPr>
        <w:tab/>
      </w:r>
      <w:r w:rsidRPr="00B05230"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24363">
        <w:rPr>
          <w:b/>
          <w:bCs/>
          <w:sz w:val="24"/>
          <w:szCs w:val="24"/>
          <w:u w:val="single"/>
        </w:rPr>
        <w:t>Minute Taker</w:t>
      </w:r>
      <w:r>
        <w:rPr>
          <w:b/>
          <w:bCs/>
          <w:sz w:val="24"/>
          <w:szCs w:val="24"/>
        </w:rPr>
        <w:t xml:space="preserve">: </w:t>
      </w:r>
    </w:p>
    <w:p w14:paraId="45B53F29" w14:textId="77777777" w:rsidR="008468A1" w:rsidRDefault="008468A1" w:rsidP="008468A1">
      <w:pPr>
        <w:spacing w:after="0"/>
        <w:rPr>
          <w:sz w:val="24"/>
          <w:szCs w:val="24"/>
        </w:rPr>
      </w:pPr>
    </w:p>
    <w:p w14:paraId="5544EFE5" w14:textId="77777777" w:rsidR="008468A1" w:rsidRDefault="008468A1" w:rsidP="008468A1">
      <w:pPr>
        <w:spacing w:after="0"/>
        <w:rPr>
          <w:rFonts w:ascii="Arial" w:hAnsi="Arial"/>
          <w:sz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B5B17">
        <w:rPr>
          <w:rFonts w:ascii="Arial" w:hAnsi="Arial" w:cs="Arial"/>
          <w:b/>
          <w:sz w:val="24"/>
          <w:szCs w:val="24"/>
          <w:u w:val="single"/>
        </w:rPr>
        <w:t>Scribe:</w:t>
      </w:r>
    </w:p>
    <w:p w14:paraId="50B40287" w14:textId="77777777" w:rsidR="008468A1" w:rsidRDefault="008468A1" w:rsidP="008468A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24D1C2D2" w14:textId="77777777" w:rsidR="008468A1" w:rsidRDefault="008468A1" w:rsidP="008468A1">
      <w:pPr>
        <w:spacing w:after="0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Purpose</w:t>
      </w:r>
      <w:r>
        <w:rPr>
          <w:rFonts w:ascii="Arial" w:hAnsi="Arial" w:cs="Arial"/>
          <w:sz w:val="24"/>
          <w:szCs w:val="24"/>
        </w:rPr>
        <w:t xml:space="preserve">: Learn meeting management skills by conducting a “first meeting” according to </w:t>
      </w:r>
      <w:r w:rsidRPr="004C5628">
        <w:rPr>
          <w:rFonts w:ascii="Arial" w:hAnsi="Arial" w:cs="Arial"/>
          <w:i/>
          <w:sz w:val="24"/>
          <w:szCs w:val="24"/>
        </w:rPr>
        <w:t>Mining Group Gold</w:t>
      </w:r>
      <w:r>
        <w:rPr>
          <w:rFonts w:ascii="Arial" w:hAnsi="Arial" w:cs="Arial"/>
          <w:sz w:val="24"/>
          <w:szCs w:val="24"/>
        </w:rPr>
        <w:t xml:space="preserve"> protocols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E2BBA99" w14:textId="77777777" w:rsidR="008468A1" w:rsidRDefault="008468A1" w:rsidP="008468A1">
      <w:pPr>
        <w:spacing w:after="0"/>
        <w:ind w:hanging="2160"/>
        <w:rPr>
          <w:rFonts w:ascii="Arial" w:hAnsi="Arial" w:cs="Arial"/>
          <w:sz w:val="24"/>
          <w:szCs w:val="24"/>
        </w:rPr>
      </w:pPr>
    </w:p>
    <w:p w14:paraId="0EA23DED" w14:textId="77777777" w:rsidR="008468A1" w:rsidRPr="00F3316E" w:rsidRDefault="008468A1" w:rsidP="008468A1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Desired Outcomes</w:t>
      </w:r>
      <w:r w:rsidRPr="00F3316E">
        <w:rPr>
          <w:rFonts w:ascii="Arial" w:hAnsi="Arial" w:cs="Arial"/>
          <w:b/>
          <w:sz w:val="24"/>
          <w:szCs w:val="24"/>
        </w:rPr>
        <w:t>:</w:t>
      </w:r>
      <w:r w:rsidRPr="00F331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Team Charter document; Parking Lot; Issues List Form</w:t>
      </w:r>
    </w:p>
    <w:p w14:paraId="012E655F" w14:textId="77777777" w:rsidR="008468A1" w:rsidRDefault="008468A1" w:rsidP="008468A1">
      <w:pPr>
        <w:spacing w:after="0"/>
        <w:rPr>
          <w:rFonts w:ascii="Arial" w:hAnsi="Arial" w:cs="Arial"/>
          <w:sz w:val="24"/>
          <w:szCs w:val="24"/>
        </w:rPr>
      </w:pPr>
    </w:p>
    <w:p w14:paraId="6BF3B0CC" w14:textId="77777777" w:rsidR="008468A1" w:rsidRPr="00B05230" w:rsidRDefault="008468A1" w:rsidP="008468A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05230">
        <w:rPr>
          <w:rFonts w:ascii="Arial" w:hAnsi="Arial" w:cs="Arial"/>
          <w:b/>
          <w:sz w:val="24"/>
          <w:szCs w:val="24"/>
          <w:u w:val="single"/>
        </w:rPr>
        <w:t>Participants:</w:t>
      </w:r>
    </w:p>
    <w:p w14:paraId="7ED2604B" w14:textId="77777777" w:rsidR="008468A1" w:rsidRDefault="008468A1" w:rsidP="008468A1">
      <w:pPr>
        <w:spacing w:after="0"/>
        <w:rPr>
          <w:rFonts w:ascii="Arial" w:hAnsi="Arial" w:cs="Arial"/>
          <w:sz w:val="24"/>
          <w:szCs w:val="24"/>
        </w:rPr>
      </w:pPr>
    </w:p>
    <w:p w14:paraId="67C50F0F" w14:textId="77777777" w:rsidR="008468A1" w:rsidRDefault="008468A1" w:rsidP="008468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0DDFAF5C" w14:textId="77777777" w:rsidR="008468A1" w:rsidRDefault="008468A1" w:rsidP="008468A1">
      <w:pPr>
        <w:spacing w:after="0"/>
        <w:rPr>
          <w:rFonts w:ascii="Arial" w:hAnsi="Arial" w:cs="Arial"/>
          <w:sz w:val="24"/>
          <w:szCs w:val="24"/>
        </w:rPr>
      </w:pPr>
    </w:p>
    <w:p w14:paraId="59570807" w14:textId="77777777" w:rsidR="008468A1" w:rsidRPr="00B05230" w:rsidRDefault="008468A1" w:rsidP="008468A1">
      <w:pPr>
        <w:spacing w:after="0"/>
        <w:ind w:left="-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Time</w:t>
      </w:r>
      <w:r w:rsidRPr="00E24363">
        <w:rPr>
          <w:rFonts w:ascii="Arial" w:hAnsi="Arial" w:cs="Arial"/>
          <w:b/>
          <w:sz w:val="24"/>
          <w:szCs w:val="24"/>
        </w:rPr>
        <w:tab/>
      </w:r>
      <w:r w:rsidRPr="00E2436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Discussion T</w:t>
      </w:r>
      <w:r w:rsidRPr="00B05230">
        <w:rPr>
          <w:rFonts w:ascii="Arial" w:hAnsi="Arial" w:cs="Arial"/>
          <w:b/>
          <w:sz w:val="24"/>
          <w:szCs w:val="24"/>
          <w:u w:val="single"/>
        </w:rPr>
        <w:t>opics</w:t>
      </w:r>
      <w:r w:rsidRPr="004C5628">
        <w:rPr>
          <w:rFonts w:ascii="Arial" w:hAnsi="Arial" w:cs="Arial"/>
          <w:sz w:val="24"/>
          <w:szCs w:val="24"/>
          <w:u w:val="single"/>
        </w:rPr>
        <w:t>:</w:t>
      </w:r>
    </w:p>
    <w:p w14:paraId="7ADBE9CD" w14:textId="77777777" w:rsidR="008468A1" w:rsidRDefault="008468A1" w:rsidP="008468A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1A567F0" w14:textId="77777777" w:rsidR="008468A1" w:rsidRDefault="008468A1" w:rsidP="008468A1">
      <w:pPr>
        <w:numPr>
          <w:ilvl w:val="0"/>
          <w:numId w:val="4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1)   Warm-Up, Assign Roles </w:t>
      </w:r>
    </w:p>
    <w:p w14:paraId="219155CE" w14:textId="77777777" w:rsidR="008468A1" w:rsidRDefault="008468A1" w:rsidP="008468A1">
      <w:pPr>
        <w:spacing w:after="0" w:line="48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3.0                2</w:t>
      </w:r>
      <w:proofErr w:type="gramStart"/>
      <w:r>
        <w:rPr>
          <w:rFonts w:ascii="Arial" w:hAnsi="Arial" w:cs="Arial"/>
          <w:sz w:val="24"/>
          <w:szCs w:val="24"/>
        </w:rPr>
        <w:t xml:space="preserve">)  </w:t>
      </w:r>
      <w:r w:rsidRPr="00210A2D">
        <w:rPr>
          <w:rFonts w:ascii="Arial" w:hAnsi="Arial" w:cs="Arial"/>
          <w:sz w:val="24"/>
          <w:szCs w:val="24"/>
        </w:rPr>
        <w:t>Review</w:t>
      </w:r>
      <w:proofErr w:type="gramEnd"/>
      <w:r w:rsidRPr="00210A2D">
        <w:rPr>
          <w:rFonts w:ascii="Arial" w:hAnsi="Arial" w:cs="Arial"/>
          <w:sz w:val="24"/>
          <w:szCs w:val="24"/>
        </w:rPr>
        <w:t xml:space="preserve"> Objectives, Desired Outcomes, and Agenda (including times)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5F957DBA" w14:textId="77777777" w:rsidR="008468A1" w:rsidRDefault="008468A1" w:rsidP="008468A1">
      <w:pPr>
        <w:spacing w:after="0" w:line="48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0.0                3</w:t>
      </w:r>
      <w:proofErr w:type="gramStart"/>
      <w:r>
        <w:rPr>
          <w:rFonts w:ascii="Arial" w:hAnsi="Arial" w:cs="Arial"/>
          <w:sz w:val="24"/>
          <w:szCs w:val="24"/>
        </w:rPr>
        <w:t xml:space="preserve">)  </w:t>
      </w:r>
      <w:r w:rsidRPr="00210A2D">
        <w:rPr>
          <w:rFonts w:ascii="Arial" w:hAnsi="Arial" w:cs="Arial"/>
          <w:strike/>
          <w:sz w:val="24"/>
          <w:szCs w:val="24"/>
        </w:rPr>
        <w:t>Review</w:t>
      </w:r>
      <w:proofErr w:type="gramEnd"/>
      <w:r w:rsidRPr="00210A2D">
        <w:rPr>
          <w:rFonts w:ascii="Arial" w:hAnsi="Arial" w:cs="Arial"/>
          <w:strike/>
          <w:sz w:val="24"/>
          <w:szCs w:val="24"/>
        </w:rPr>
        <w:t xml:space="preserve"> Action Items from Last Meeting and Collect Deliverables</w:t>
      </w:r>
      <w:r w:rsidRPr="00210A2D">
        <w:rPr>
          <w:rFonts w:ascii="Arial" w:hAnsi="Arial" w:cs="Arial"/>
          <w:sz w:val="24"/>
          <w:szCs w:val="24"/>
        </w:rPr>
        <w:t xml:space="preserve"> </w:t>
      </w:r>
    </w:p>
    <w:p w14:paraId="050523C3" w14:textId="77777777" w:rsidR="008468A1" w:rsidRDefault="00F0250F" w:rsidP="008468A1">
      <w:pPr>
        <w:spacing w:after="0" w:line="480" w:lineRule="auto"/>
        <w:ind w:left="-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8468A1">
        <w:rPr>
          <w:rFonts w:ascii="Arial" w:hAnsi="Arial" w:cs="Arial"/>
          <w:sz w:val="24"/>
          <w:szCs w:val="24"/>
        </w:rPr>
        <w:t>.0              4</w:t>
      </w:r>
      <w:proofErr w:type="gramStart"/>
      <w:r w:rsidR="008468A1">
        <w:rPr>
          <w:rFonts w:ascii="Arial" w:hAnsi="Arial" w:cs="Arial"/>
          <w:sz w:val="24"/>
          <w:szCs w:val="24"/>
        </w:rPr>
        <w:t>)  Develop</w:t>
      </w:r>
      <w:proofErr w:type="gramEnd"/>
      <w:r w:rsidR="008468A1" w:rsidRPr="00210A2D">
        <w:rPr>
          <w:rFonts w:ascii="Arial" w:hAnsi="Arial" w:cs="Arial"/>
          <w:sz w:val="24"/>
          <w:szCs w:val="24"/>
        </w:rPr>
        <w:t xml:space="preserve"> a team member project commitment “agreement”.</w:t>
      </w:r>
    </w:p>
    <w:p w14:paraId="3139A57D" w14:textId="77777777" w:rsidR="008468A1" w:rsidRDefault="00F0250F" w:rsidP="00F0250F">
      <w:pPr>
        <w:spacing w:after="0" w:line="480" w:lineRule="auto"/>
        <w:ind w:left="-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10.0</w:t>
      </w:r>
      <w:r w:rsidR="008468A1">
        <w:rPr>
          <w:rFonts w:ascii="Arial" w:hAnsi="Arial" w:cs="Arial"/>
          <w:sz w:val="24"/>
          <w:szCs w:val="24"/>
        </w:rPr>
        <w:t xml:space="preserve">              5</w:t>
      </w:r>
      <w:proofErr w:type="gramStart"/>
      <w:r w:rsidR="008468A1">
        <w:rPr>
          <w:rFonts w:ascii="Arial" w:hAnsi="Arial" w:cs="Arial"/>
          <w:sz w:val="24"/>
          <w:szCs w:val="24"/>
        </w:rPr>
        <w:t>)  Brainstorm</w:t>
      </w:r>
      <w:proofErr w:type="gramEnd"/>
      <w:r w:rsidR="008468A1">
        <w:rPr>
          <w:rFonts w:ascii="Arial" w:hAnsi="Arial" w:cs="Arial"/>
          <w:sz w:val="24"/>
          <w:szCs w:val="24"/>
        </w:rPr>
        <w:t xml:space="preserve"> a list of ground rules for team behavior.</w:t>
      </w:r>
    </w:p>
    <w:p w14:paraId="0B8E885A" w14:textId="77777777" w:rsidR="008468A1" w:rsidRDefault="00F0250F" w:rsidP="008468A1">
      <w:pPr>
        <w:pStyle w:val="ListParagraph"/>
        <w:spacing w:after="0" w:line="48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8468A1">
        <w:rPr>
          <w:rFonts w:ascii="Arial" w:hAnsi="Arial" w:cs="Arial"/>
          <w:sz w:val="24"/>
          <w:szCs w:val="24"/>
        </w:rPr>
        <w:t>.0              6</w:t>
      </w:r>
      <w:proofErr w:type="gramStart"/>
      <w:r w:rsidR="008468A1">
        <w:rPr>
          <w:rFonts w:ascii="Arial" w:hAnsi="Arial" w:cs="Arial"/>
          <w:sz w:val="24"/>
          <w:szCs w:val="24"/>
        </w:rPr>
        <w:t>)  Develop</w:t>
      </w:r>
      <w:proofErr w:type="gramEnd"/>
      <w:r w:rsidR="008468A1">
        <w:rPr>
          <w:rFonts w:ascii="Arial" w:hAnsi="Arial" w:cs="Arial"/>
          <w:sz w:val="24"/>
          <w:szCs w:val="24"/>
        </w:rPr>
        <w:t xml:space="preserve"> meeting guidelines &amp; review roles.</w:t>
      </w:r>
    </w:p>
    <w:p w14:paraId="7611934C" w14:textId="77777777" w:rsidR="008468A1" w:rsidRDefault="008468A1" w:rsidP="008468A1">
      <w:pPr>
        <w:pStyle w:val="ListParagraph"/>
        <w:spacing w:after="0" w:line="480" w:lineRule="auto"/>
        <w:ind w:left="-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5.0                7</w:t>
      </w:r>
      <w:proofErr w:type="gramStart"/>
      <w:r>
        <w:rPr>
          <w:rFonts w:ascii="Arial" w:hAnsi="Arial" w:cs="Arial"/>
          <w:sz w:val="24"/>
          <w:szCs w:val="24"/>
        </w:rPr>
        <w:t>)  Discuss</w:t>
      </w:r>
      <w:proofErr w:type="gramEnd"/>
      <w:r>
        <w:rPr>
          <w:rFonts w:ascii="Arial" w:hAnsi="Arial" w:cs="Arial"/>
          <w:sz w:val="24"/>
          <w:szCs w:val="24"/>
        </w:rPr>
        <w:t xml:space="preserve"> and establish a “Parking Lot”.</w:t>
      </w:r>
    </w:p>
    <w:p w14:paraId="1B4CCA11" w14:textId="77777777" w:rsidR="008468A1" w:rsidRPr="0051378D" w:rsidRDefault="008468A1" w:rsidP="008468A1">
      <w:pPr>
        <w:pStyle w:val="ListParagraph"/>
        <w:spacing w:after="0" w:line="480" w:lineRule="auto"/>
        <w:ind w:left="-6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5.0                8</w:t>
      </w:r>
      <w:proofErr w:type="gramStart"/>
      <w:r>
        <w:rPr>
          <w:rFonts w:ascii="Arial" w:hAnsi="Arial" w:cs="Arial"/>
          <w:sz w:val="24"/>
          <w:szCs w:val="24"/>
        </w:rPr>
        <w:t>)  Prepare</w:t>
      </w:r>
      <w:proofErr w:type="gramEnd"/>
      <w:r>
        <w:rPr>
          <w:rFonts w:ascii="Arial" w:hAnsi="Arial" w:cs="Arial"/>
          <w:sz w:val="24"/>
          <w:szCs w:val="24"/>
        </w:rPr>
        <w:t xml:space="preserve"> an “Issues List” form. </w:t>
      </w:r>
    </w:p>
    <w:p w14:paraId="6BF0A09A" w14:textId="77777777" w:rsidR="008468A1" w:rsidRPr="00F3316E" w:rsidRDefault="008468A1" w:rsidP="008468A1">
      <w:pPr>
        <w:spacing w:after="0" w:line="48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3.0                9</w:t>
      </w:r>
      <w:proofErr w:type="gramStart"/>
      <w:r>
        <w:rPr>
          <w:rFonts w:ascii="Arial" w:hAnsi="Arial" w:cs="Arial"/>
          <w:sz w:val="24"/>
          <w:szCs w:val="24"/>
        </w:rPr>
        <w:t xml:space="preserve">) </w:t>
      </w:r>
      <w:r w:rsidR="00AE1D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Wrap</w:t>
      </w:r>
      <w:proofErr w:type="gramEnd"/>
      <w:r>
        <w:rPr>
          <w:rFonts w:ascii="Arial" w:hAnsi="Arial" w:cs="Arial"/>
          <w:sz w:val="24"/>
          <w:szCs w:val="24"/>
        </w:rPr>
        <w:t>-Up: Decisions, Action Items, Next Steps, and Critique</w:t>
      </w:r>
    </w:p>
    <w:p w14:paraId="094E1727" w14:textId="77777777" w:rsidR="00AE1DEC" w:rsidRPr="00AE1DEC" w:rsidRDefault="00AE1DEC" w:rsidP="00AE1DEC">
      <w:pPr>
        <w:jc w:val="center"/>
        <w:rPr>
          <w:rFonts w:ascii="Arial" w:hAnsi="Arial" w:cs="Arial"/>
          <w:b/>
          <w:sz w:val="28"/>
          <w:szCs w:val="28"/>
        </w:rPr>
      </w:pPr>
      <w:r w:rsidRPr="00AE1DEC">
        <w:rPr>
          <w:rFonts w:ascii="Arial" w:hAnsi="Arial" w:cs="Arial"/>
          <w:b/>
          <w:sz w:val="28"/>
          <w:szCs w:val="28"/>
        </w:rPr>
        <w:lastRenderedPageBreak/>
        <w:t>Team Charter</w:t>
      </w:r>
    </w:p>
    <w:p w14:paraId="13DAF987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52A37906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  <w:r w:rsidRPr="00AE1DEC">
        <w:rPr>
          <w:rFonts w:ascii="Arial" w:hAnsi="Arial" w:cs="Arial"/>
          <w:b/>
          <w:sz w:val="24"/>
          <w:szCs w:val="24"/>
        </w:rPr>
        <w:t>Team Title:</w:t>
      </w:r>
    </w:p>
    <w:p w14:paraId="6466B1DF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52C297EB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  <w:r w:rsidRPr="00AE1DEC">
        <w:rPr>
          <w:rFonts w:ascii="Arial" w:hAnsi="Arial" w:cs="Arial"/>
          <w:b/>
          <w:sz w:val="24"/>
          <w:szCs w:val="24"/>
        </w:rPr>
        <w:t xml:space="preserve">Purpose: </w:t>
      </w:r>
    </w:p>
    <w:p w14:paraId="0E4AFF65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6E34842E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6FBFC548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Commitments:</w:t>
      </w:r>
    </w:p>
    <w:p w14:paraId="2B003CA4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43231F31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35707CCF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3770DB27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7F944BB8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7729C8E7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190D37E3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2B25BD95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61E6C6DB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6D67B591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  <w:r w:rsidRPr="00AE1DEC">
        <w:rPr>
          <w:rFonts w:ascii="Arial" w:hAnsi="Arial" w:cs="Arial"/>
          <w:b/>
          <w:sz w:val="24"/>
          <w:szCs w:val="24"/>
        </w:rPr>
        <w:t>Ground Rules:</w:t>
      </w:r>
    </w:p>
    <w:p w14:paraId="3EAD7F1A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20F1D300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78387692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2929BB7F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410AC5BD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5550ABE4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12DF2791" w14:textId="77777777" w:rsidR="00AE1DEC" w:rsidRDefault="00AE1DEC" w:rsidP="00AE1DEC">
      <w:pPr>
        <w:rPr>
          <w:rFonts w:ascii="Arial" w:hAnsi="Arial" w:cs="Arial"/>
          <w:b/>
          <w:sz w:val="24"/>
          <w:szCs w:val="24"/>
        </w:rPr>
      </w:pPr>
    </w:p>
    <w:p w14:paraId="15FDA212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  <w:r w:rsidRPr="00AE1DEC">
        <w:rPr>
          <w:rFonts w:ascii="Arial" w:hAnsi="Arial" w:cs="Arial"/>
          <w:b/>
          <w:sz w:val="24"/>
          <w:szCs w:val="24"/>
        </w:rPr>
        <w:lastRenderedPageBreak/>
        <w:t>Ongoing Meeting Logistics:</w:t>
      </w:r>
    </w:p>
    <w:p w14:paraId="3E3F4F73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1DD7D07C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7B65F97D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12212574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1CA67C21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39F4BF2D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7D56FC3B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0D17704D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573C0008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  <w:r w:rsidRPr="00AE1DEC">
        <w:rPr>
          <w:rFonts w:ascii="Arial" w:hAnsi="Arial" w:cs="Arial"/>
          <w:b/>
          <w:sz w:val="24"/>
          <w:szCs w:val="24"/>
        </w:rPr>
        <w:t>Team Members and Roles:</w:t>
      </w:r>
    </w:p>
    <w:p w14:paraId="33DA0661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4E33780D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27916922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107B1219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5C720D44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1E73CEC9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Team </w:t>
      </w:r>
      <w:r w:rsidRPr="00AE1DEC">
        <w:rPr>
          <w:rFonts w:ascii="Arial" w:hAnsi="Arial" w:cs="Arial"/>
          <w:b/>
          <w:sz w:val="24"/>
          <w:szCs w:val="24"/>
        </w:rPr>
        <w:t>Signatures:</w:t>
      </w:r>
    </w:p>
    <w:p w14:paraId="5BD0A9C5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6F0DBF9C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7D7CA3BA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31A211AE" w14:textId="77777777" w:rsidR="00AE1DEC" w:rsidRPr="00AE1DEC" w:rsidRDefault="00AE1DEC" w:rsidP="00AE1DEC">
      <w:pPr>
        <w:rPr>
          <w:rFonts w:ascii="Arial" w:hAnsi="Arial" w:cs="Arial"/>
          <w:sz w:val="24"/>
          <w:szCs w:val="24"/>
        </w:rPr>
      </w:pPr>
    </w:p>
    <w:p w14:paraId="318D0479" w14:textId="77777777" w:rsidR="00AE1DEC" w:rsidRPr="00AE1DEC" w:rsidRDefault="00AE1DEC" w:rsidP="00AE1DEC">
      <w:pPr>
        <w:rPr>
          <w:rFonts w:ascii="Arial" w:hAnsi="Arial" w:cs="Arial"/>
          <w:b/>
          <w:sz w:val="24"/>
          <w:szCs w:val="24"/>
        </w:rPr>
      </w:pPr>
      <w:r w:rsidRPr="00AE1DEC">
        <w:rPr>
          <w:rFonts w:ascii="Arial" w:hAnsi="Arial" w:cs="Arial"/>
          <w:b/>
          <w:sz w:val="24"/>
          <w:szCs w:val="24"/>
        </w:rPr>
        <w:t>Approval:</w:t>
      </w:r>
    </w:p>
    <w:p w14:paraId="09F15BA5" w14:textId="77777777" w:rsidR="007A17F5" w:rsidRPr="00AE1DEC" w:rsidRDefault="007A17F5" w:rsidP="008468A1">
      <w:pPr>
        <w:spacing w:after="0"/>
        <w:rPr>
          <w:rFonts w:ascii="Arial" w:hAnsi="Arial" w:cs="Arial"/>
          <w:sz w:val="24"/>
          <w:szCs w:val="24"/>
        </w:rPr>
      </w:pPr>
    </w:p>
    <w:sectPr w:rsidR="007A17F5" w:rsidRPr="00AE1DEC" w:rsidSect="008468A1">
      <w:headerReference w:type="default" r:id="rId7"/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DF709" w14:textId="77777777" w:rsidR="00661BEA" w:rsidRDefault="00661BEA" w:rsidP="000624FE">
      <w:pPr>
        <w:spacing w:after="0" w:line="240" w:lineRule="auto"/>
      </w:pPr>
      <w:r>
        <w:separator/>
      </w:r>
    </w:p>
  </w:endnote>
  <w:endnote w:type="continuationSeparator" w:id="0">
    <w:p w14:paraId="5EC878B2" w14:textId="77777777" w:rsidR="00661BEA" w:rsidRDefault="00661BEA" w:rsidP="0006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23DE9" w14:textId="77777777" w:rsidR="000624FE" w:rsidRDefault="00152376">
    <w:pPr>
      <w:pStyle w:val="Footer"/>
    </w:pPr>
    <w:r>
      <w:t xml:space="preserve">© </w:t>
    </w:r>
    <w:r w:rsidR="000624FE">
      <w:t>Copyright 2</w:t>
    </w:r>
    <w:r w:rsidR="006A27BA">
      <w:t>014</w:t>
    </w:r>
    <w:r>
      <w:t xml:space="preserve"> by On-Track: The Strategic Solutions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57993" w14:textId="77777777" w:rsidR="00661BEA" w:rsidRDefault="00661BEA" w:rsidP="000624FE">
      <w:pPr>
        <w:spacing w:after="0" w:line="240" w:lineRule="auto"/>
      </w:pPr>
      <w:r>
        <w:separator/>
      </w:r>
    </w:p>
  </w:footnote>
  <w:footnote w:type="continuationSeparator" w:id="0">
    <w:p w14:paraId="652F840A" w14:textId="77777777" w:rsidR="00661BEA" w:rsidRDefault="00661BEA" w:rsidP="0006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D7F9A" w14:textId="77777777" w:rsidR="00696234" w:rsidRDefault="0069623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D5321">
      <w:rPr>
        <w:noProof/>
      </w:rPr>
      <w:t>2</w:t>
    </w:r>
    <w:r>
      <w:fldChar w:fldCharType="end"/>
    </w:r>
  </w:p>
  <w:p w14:paraId="28951A3A" w14:textId="77777777" w:rsidR="00696234" w:rsidRDefault="006962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69A"/>
    <w:multiLevelType w:val="hybridMultilevel"/>
    <w:tmpl w:val="D966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6A45"/>
    <w:multiLevelType w:val="multilevel"/>
    <w:tmpl w:val="443E6698"/>
    <w:lvl w:ilvl="0">
      <w:start w:val="2"/>
      <w:numFmt w:val="decimal"/>
      <w:lvlText w:val="%1.0"/>
      <w:lvlJc w:val="left"/>
      <w:pPr>
        <w:ind w:left="-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9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12" w:hanging="1800"/>
      </w:pPr>
      <w:rPr>
        <w:rFonts w:hint="default"/>
      </w:rPr>
    </w:lvl>
  </w:abstractNum>
  <w:abstractNum w:abstractNumId="2" w15:restartNumberingAfterBreak="0">
    <w:nsid w:val="24464CE3"/>
    <w:multiLevelType w:val="hybridMultilevel"/>
    <w:tmpl w:val="913AF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74848"/>
    <w:multiLevelType w:val="hybridMultilevel"/>
    <w:tmpl w:val="40F8B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5337"/>
    <w:multiLevelType w:val="multilevel"/>
    <w:tmpl w:val="34A62E90"/>
    <w:lvl w:ilvl="0">
      <w:start w:val="5"/>
      <w:numFmt w:val="decimal"/>
      <w:lvlText w:val="%1.0"/>
      <w:lvlJc w:val="left"/>
      <w:pPr>
        <w:ind w:left="-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9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12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7E4"/>
    <w:rsid w:val="00054ED4"/>
    <w:rsid w:val="000624FE"/>
    <w:rsid w:val="00067BAE"/>
    <w:rsid w:val="00095FD1"/>
    <w:rsid w:val="000A09B5"/>
    <w:rsid w:val="000A0FD6"/>
    <w:rsid w:val="000A3F8D"/>
    <w:rsid w:val="0010572C"/>
    <w:rsid w:val="00105C63"/>
    <w:rsid w:val="00122501"/>
    <w:rsid w:val="00136BBF"/>
    <w:rsid w:val="00152376"/>
    <w:rsid w:val="00166A3D"/>
    <w:rsid w:val="001A21FF"/>
    <w:rsid w:val="001E1DEE"/>
    <w:rsid w:val="001F1E93"/>
    <w:rsid w:val="0020298C"/>
    <w:rsid w:val="00212395"/>
    <w:rsid w:val="00241716"/>
    <w:rsid w:val="00241F1A"/>
    <w:rsid w:val="00272F2A"/>
    <w:rsid w:val="002B2BE6"/>
    <w:rsid w:val="002B4C5B"/>
    <w:rsid w:val="00357C54"/>
    <w:rsid w:val="003661F2"/>
    <w:rsid w:val="004412AB"/>
    <w:rsid w:val="00447DEB"/>
    <w:rsid w:val="00466034"/>
    <w:rsid w:val="004C0CCC"/>
    <w:rsid w:val="004D7C26"/>
    <w:rsid w:val="004E0117"/>
    <w:rsid w:val="004E02BB"/>
    <w:rsid w:val="005516AF"/>
    <w:rsid w:val="00582D6A"/>
    <w:rsid w:val="005D5321"/>
    <w:rsid w:val="006222BC"/>
    <w:rsid w:val="00637A09"/>
    <w:rsid w:val="006441D9"/>
    <w:rsid w:val="006555B4"/>
    <w:rsid w:val="006566BC"/>
    <w:rsid w:val="00661BEA"/>
    <w:rsid w:val="00696234"/>
    <w:rsid w:val="006A27BA"/>
    <w:rsid w:val="00726D44"/>
    <w:rsid w:val="007443C0"/>
    <w:rsid w:val="007577E4"/>
    <w:rsid w:val="00765841"/>
    <w:rsid w:val="007926B5"/>
    <w:rsid w:val="007A17F5"/>
    <w:rsid w:val="008426C5"/>
    <w:rsid w:val="008468A1"/>
    <w:rsid w:val="00847549"/>
    <w:rsid w:val="0085445F"/>
    <w:rsid w:val="008612C5"/>
    <w:rsid w:val="0089540F"/>
    <w:rsid w:val="008C4624"/>
    <w:rsid w:val="008D1125"/>
    <w:rsid w:val="008D6D16"/>
    <w:rsid w:val="008D7950"/>
    <w:rsid w:val="008E0730"/>
    <w:rsid w:val="00906A95"/>
    <w:rsid w:val="00912C84"/>
    <w:rsid w:val="009811B8"/>
    <w:rsid w:val="00987307"/>
    <w:rsid w:val="00990AE2"/>
    <w:rsid w:val="009955C5"/>
    <w:rsid w:val="009A286C"/>
    <w:rsid w:val="009C4368"/>
    <w:rsid w:val="009D3C11"/>
    <w:rsid w:val="00A116F2"/>
    <w:rsid w:val="00A73920"/>
    <w:rsid w:val="00A81B91"/>
    <w:rsid w:val="00AE1DEC"/>
    <w:rsid w:val="00AE6B2A"/>
    <w:rsid w:val="00B22F97"/>
    <w:rsid w:val="00B244B4"/>
    <w:rsid w:val="00B30010"/>
    <w:rsid w:val="00B45AA9"/>
    <w:rsid w:val="00B46EAB"/>
    <w:rsid w:val="00BA0FD4"/>
    <w:rsid w:val="00BF2A95"/>
    <w:rsid w:val="00C12138"/>
    <w:rsid w:val="00C21A51"/>
    <w:rsid w:val="00C30DFA"/>
    <w:rsid w:val="00C34E92"/>
    <w:rsid w:val="00C51965"/>
    <w:rsid w:val="00C66932"/>
    <w:rsid w:val="00C93FF2"/>
    <w:rsid w:val="00D14932"/>
    <w:rsid w:val="00D302CD"/>
    <w:rsid w:val="00D75477"/>
    <w:rsid w:val="00D97A13"/>
    <w:rsid w:val="00DB216F"/>
    <w:rsid w:val="00DD0A95"/>
    <w:rsid w:val="00DD6E93"/>
    <w:rsid w:val="00DE61BC"/>
    <w:rsid w:val="00E16564"/>
    <w:rsid w:val="00E344D9"/>
    <w:rsid w:val="00EA0300"/>
    <w:rsid w:val="00EB5155"/>
    <w:rsid w:val="00ED08A9"/>
    <w:rsid w:val="00F02237"/>
    <w:rsid w:val="00F0250F"/>
    <w:rsid w:val="00F301F1"/>
    <w:rsid w:val="00F85490"/>
    <w:rsid w:val="00FA40D1"/>
    <w:rsid w:val="00FA5040"/>
    <w:rsid w:val="00FC5D8B"/>
    <w:rsid w:val="00FD1F12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294D"/>
  <w15:docId w15:val="{6054C245-D124-4B16-BD9E-97B562B3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A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68A1"/>
    <w:pPr>
      <w:keepNext/>
      <w:spacing w:after="0" w:line="240" w:lineRule="auto"/>
      <w:ind w:left="-720"/>
      <w:outlineLvl w:val="0"/>
    </w:pPr>
    <w:rPr>
      <w:rFonts w:ascii="Arial" w:eastAsia="Times New Roman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4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624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24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624FE"/>
    <w:rPr>
      <w:sz w:val="22"/>
      <w:szCs w:val="22"/>
    </w:rPr>
  </w:style>
  <w:style w:type="character" w:customStyle="1" w:styleId="Heading1Char">
    <w:name w:val="Heading 1 Char"/>
    <w:link w:val="Heading1"/>
    <w:rsid w:val="008468A1"/>
    <w:rPr>
      <w:rFonts w:ascii="Arial" w:eastAsia="Times New Roman" w:hAnsi="Arial"/>
      <w:sz w:val="32"/>
    </w:rPr>
  </w:style>
  <w:style w:type="paragraph" w:styleId="Title">
    <w:name w:val="Title"/>
    <w:basedOn w:val="Normal"/>
    <w:link w:val="TitleChar"/>
    <w:qFormat/>
    <w:rsid w:val="008468A1"/>
    <w:pPr>
      <w:spacing w:after="0" w:line="240" w:lineRule="auto"/>
      <w:ind w:left="-720"/>
      <w:jc w:val="center"/>
    </w:pPr>
    <w:rPr>
      <w:rFonts w:ascii="Arial" w:eastAsia="Times New Roman" w:hAnsi="Arial"/>
      <w:b/>
      <w:sz w:val="44"/>
      <w:szCs w:val="20"/>
      <w:u w:val="single"/>
    </w:rPr>
  </w:style>
  <w:style w:type="character" w:customStyle="1" w:styleId="TitleChar">
    <w:name w:val="Title Char"/>
    <w:link w:val="Title"/>
    <w:rsid w:val="008468A1"/>
    <w:rPr>
      <w:rFonts w:ascii="Arial" w:eastAsia="Times New Roman" w:hAnsi="Arial"/>
      <w:b/>
      <w:sz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AppData\Local\Microsoft\Windows\Temporary%20Internet%20Files\Content.Outlook\ATZ4U7J7\Managing%20Project%20Meetings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Managing Project Meetings (2)</Template>
  <TotalTime>1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geoge hollins</dc:creator>
  <cp:lastModifiedBy>Johanns, Patrick J</cp:lastModifiedBy>
  <cp:revision>2</cp:revision>
  <cp:lastPrinted>2012-03-05T06:23:00Z</cp:lastPrinted>
  <dcterms:created xsi:type="dcterms:W3CDTF">2020-01-27T20:06:00Z</dcterms:created>
  <dcterms:modified xsi:type="dcterms:W3CDTF">2020-01-27T20:06:00Z</dcterms:modified>
</cp:coreProperties>
</file>